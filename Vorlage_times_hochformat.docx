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5D43D" w14:textId="77777777" w:rsidR="00577D6F" w:rsidRPr="00A13B5F" w:rsidRDefault="00577D6F" w:rsidP="007429E9">
      <w:pPr>
        <w:pStyle w:val="Beschriftung"/>
        <w:jc w:val="left"/>
      </w:pPr>
    </w:p>
    <w:sectPr w:rsidR="00577D6F" w:rsidRPr="00A13B5F" w:rsidSect="002F277D">
      <w:pgSz w:w="14742" w:h="15842" w:code="1"/>
      <w:pgMar w:top="397" w:right="567" w:bottom="3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A5F43" w14:textId="77777777" w:rsidR="00C66F59" w:rsidRDefault="00C66F59" w:rsidP="00F707C7">
      <w:r>
        <w:separator/>
      </w:r>
    </w:p>
  </w:endnote>
  <w:endnote w:type="continuationSeparator" w:id="0">
    <w:p w14:paraId="785A3824" w14:textId="77777777" w:rsidR="00C66F59" w:rsidRDefault="00C66F59" w:rsidP="00F7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A06A5" w14:textId="77777777" w:rsidR="00C66F59" w:rsidRDefault="00C66F59" w:rsidP="00F707C7">
      <w:r>
        <w:separator/>
      </w:r>
    </w:p>
  </w:footnote>
  <w:footnote w:type="continuationSeparator" w:id="0">
    <w:p w14:paraId="48A3C1DC" w14:textId="77777777" w:rsidR="00C66F59" w:rsidRDefault="00C66F59" w:rsidP="00F707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DE" w:vendorID="64" w:dllVersion="6" w:nlCheck="1" w:checkStyle="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367"/>
    <w:rsid w:val="00003A35"/>
    <w:rsid w:val="00005D88"/>
    <w:rsid w:val="000A6CAF"/>
    <w:rsid w:val="00113C6B"/>
    <w:rsid w:val="00187E4C"/>
    <w:rsid w:val="00276B2B"/>
    <w:rsid w:val="002919C7"/>
    <w:rsid w:val="002B2784"/>
    <w:rsid w:val="002F277D"/>
    <w:rsid w:val="002F28C6"/>
    <w:rsid w:val="003C213E"/>
    <w:rsid w:val="004342E6"/>
    <w:rsid w:val="00455159"/>
    <w:rsid w:val="004E3B87"/>
    <w:rsid w:val="004F4152"/>
    <w:rsid w:val="00577D6F"/>
    <w:rsid w:val="0068288C"/>
    <w:rsid w:val="006F70D8"/>
    <w:rsid w:val="007429E9"/>
    <w:rsid w:val="007B0877"/>
    <w:rsid w:val="0081777F"/>
    <w:rsid w:val="00831198"/>
    <w:rsid w:val="00871C22"/>
    <w:rsid w:val="00936FF5"/>
    <w:rsid w:val="00961B37"/>
    <w:rsid w:val="009D3415"/>
    <w:rsid w:val="00A02992"/>
    <w:rsid w:val="00A13B5F"/>
    <w:rsid w:val="00A21390"/>
    <w:rsid w:val="00A73968"/>
    <w:rsid w:val="00AA2367"/>
    <w:rsid w:val="00B86979"/>
    <w:rsid w:val="00BA3740"/>
    <w:rsid w:val="00BE4894"/>
    <w:rsid w:val="00C543D8"/>
    <w:rsid w:val="00C66F59"/>
    <w:rsid w:val="00C90344"/>
    <w:rsid w:val="00CA295E"/>
    <w:rsid w:val="00DB3322"/>
    <w:rsid w:val="00DC1228"/>
    <w:rsid w:val="00EA4735"/>
    <w:rsid w:val="00EB51E7"/>
    <w:rsid w:val="00EE7F41"/>
    <w:rsid w:val="00F05511"/>
    <w:rsid w:val="00F17E95"/>
    <w:rsid w:val="00F25767"/>
    <w:rsid w:val="00F46057"/>
    <w:rsid w:val="00F707C7"/>
    <w:rsid w:val="00FA15B1"/>
    <w:rsid w:val="00FC5C35"/>
    <w:rsid w:val="00FF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4FC66"/>
  <w15:chartTrackingRefBased/>
  <w15:docId w15:val="{2B47461D-5B98-47C0-B753-DE77A506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5511"/>
    <w:pPr>
      <w:spacing w:after="0" w:line="240" w:lineRule="auto"/>
    </w:pPr>
    <w:rPr>
      <w:rFonts w:ascii="Times New Roman" w:hAnsi="Times New Roma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F277D"/>
    <w:pPr>
      <w:keepNext/>
      <w:keepLines/>
      <w:spacing w:before="240"/>
      <w:outlineLvl w:val="0"/>
    </w:pPr>
    <w:rPr>
      <w:rFonts w:eastAsiaTheme="majorEastAsia" w:cstheme="majorBidi"/>
      <w:color w:val="171717" w:themeColor="background2" w:themeShade="1A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0344"/>
    <w:pPr>
      <w:keepNext/>
      <w:keepLines/>
      <w:spacing w:before="40"/>
      <w:outlineLvl w:val="1"/>
    </w:pPr>
    <w:rPr>
      <w:rFonts w:eastAsiaTheme="majorEastAsia" w:cstheme="majorBidi"/>
      <w:color w:val="3B3838" w:themeColor="background2" w:themeShade="4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90344"/>
    <w:pPr>
      <w:keepNext/>
      <w:keepLines/>
      <w:spacing w:before="40"/>
      <w:outlineLvl w:val="2"/>
    </w:pPr>
    <w:rPr>
      <w:rFonts w:eastAsiaTheme="majorEastAsia" w:cstheme="majorBidi"/>
      <w:color w:val="262626" w:themeColor="text1" w:themeTint="D9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1"/>
    <w:qFormat/>
    <w:rsid w:val="00F707C7"/>
    <w:rPr>
      <w:rFonts w:ascii="Times New Roman" w:hAnsi="Times New Roman"/>
      <w:i/>
      <w:iCs/>
      <w:color w:val="5B9BD5" w:themeColor="accent1"/>
    </w:rPr>
  </w:style>
  <w:style w:type="character" w:styleId="Hervorhebung">
    <w:name w:val="Emphasis"/>
    <w:basedOn w:val="Absatz-Standardschriftart"/>
    <w:uiPriority w:val="20"/>
    <w:qFormat/>
    <w:rsid w:val="00F707C7"/>
    <w:rPr>
      <w:rFonts w:ascii="Times New Roman" w:hAnsi="Times New Roman"/>
      <w:i/>
      <w:i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0344"/>
    <w:rPr>
      <w:rFonts w:ascii="Times New Roman" w:eastAsiaTheme="majorEastAsia" w:hAnsi="Times New Roman" w:cstheme="majorBidi"/>
      <w:color w:val="3B3838" w:themeColor="background2" w:themeShade="40"/>
      <w:sz w:val="2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277D"/>
    <w:rPr>
      <w:rFonts w:ascii="Times New Roman" w:eastAsiaTheme="majorEastAsia" w:hAnsi="Times New Roman" w:cstheme="majorBidi"/>
      <w:color w:val="171717" w:themeColor="background2" w:themeShade="1A"/>
      <w:sz w:val="28"/>
      <w:szCs w:val="32"/>
    </w:rPr>
  </w:style>
  <w:style w:type="paragraph" w:styleId="KeinLeerraum">
    <w:name w:val="No Spacing"/>
    <w:uiPriority w:val="1"/>
    <w:qFormat/>
    <w:rsid w:val="00F707C7"/>
    <w:pPr>
      <w:spacing w:after="0" w:line="240" w:lineRule="auto"/>
    </w:pPr>
    <w:rPr>
      <w:rFonts w:ascii="Times New Roman" w:hAnsi="Times New Roman"/>
    </w:rPr>
  </w:style>
  <w:style w:type="character" w:styleId="Fett">
    <w:name w:val="Strong"/>
    <w:basedOn w:val="Absatz-Standardschriftart"/>
    <w:uiPriority w:val="22"/>
    <w:qFormat/>
    <w:rsid w:val="00F707C7"/>
    <w:rPr>
      <w:rFonts w:ascii="Times New Roman" w:hAnsi="Times New Roman"/>
      <w:b/>
      <w:bCs/>
    </w:rPr>
  </w:style>
  <w:style w:type="character" w:styleId="SchwacherVerweis">
    <w:name w:val="Subtle Reference"/>
    <w:basedOn w:val="Absatz-Standardschriftart"/>
    <w:uiPriority w:val="31"/>
    <w:qFormat/>
    <w:rsid w:val="00F707C7"/>
    <w:rPr>
      <w:rFonts w:ascii="Times New Roman" w:hAnsi="Times New Roman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qFormat/>
    <w:rsid w:val="00F707C7"/>
    <w:rPr>
      <w:rFonts w:ascii="Times New Roman" w:hAnsi="Times New Roman"/>
      <w:b/>
      <w:bCs/>
      <w:smallCaps/>
      <w:color w:val="5B9BD5" w:themeColor="accent1"/>
      <w:spacing w:val="5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707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707C7"/>
    <w:rPr>
      <w:rFonts w:ascii="Times New Roman" w:eastAsiaTheme="minorEastAsia" w:hAnsi="Times New Roman"/>
      <w:color w:val="5A5A5A" w:themeColor="text1" w:themeTint="A5"/>
      <w:spacing w:val="15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707C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707C7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707C7"/>
    <w:rPr>
      <w:vertAlign w:val="superscript"/>
    </w:rPr>
  </w:style>
  <w:style w:type="paragraph" w:styleId="Titel">
    <w:name w:val="Title"/>
    <w:basedOn w:val="Standard"/>
    <w:next w:val="Standard"/>
    <w:link w:val="TitelZchn"/>
    <w:uiPriority w:val="10"/>
    <w:qFormat/>
    <w:rsid w:val="009D341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3415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FF5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7429E9"/>
    <w:pPr>
      <w:spacing w:after="200"/>
      <w:jc w:val="center"/>
    </w:pPr>
    <w:rPr>
      <w:b/>
      <w:iCs/>
      <w:sz w:val="24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90344"/>
    <w:rPr>
      <w:rFonts w:ascii="Times New Roman" w:eastAsiaTheme="majorEastAsia" w:hAnsi="Times New Roman" w:cstheme="majorBidi"/>
      <w:color w:val="262626" w:themeColor="text1" w:themeTint="D9"/>
      <w:sz w:val="24"/>
      <w:szCs w:val="24"/>
    </w:rPr>
  </w:style>
  <w:style w:type="character" w:styleId="Buchtitel">
    <w:name w:val="Book Title"/>
    <w:basedOn w:val="Absatz-Standardschriftart"/>
    <w:uiPriority w:val="33"/>
    <w:qFormat/>
    <w:rsid w:val="00F17E95"/>
    <w:rPr>
      <w:rFonts w:ascii="Times New Roman" w:hAnsi="Times New Roman"/>
      <w:b/>
      <w:bCs/>
      <w:i/>
      <w:iCs/>
      <w:spacing w:val="5"/>
    </w:rPr>
  </w:style>
  <w:style w:type="character" w:styleId="SchwacheHervorhebung">
    <w:name w:val="Subtle Emphasis"/>
    <w:basedOn w:val="Absatz-Standardschriftart"/>
    <w:uiPriority w:val="19"/>
    <w:qFormat/>
    <w:rsid w:val="00F17E95"/>
    <w:rPr>
      <w:rFonts w:ascii="Times New Roman" w:hAnsi="Times New Roman"/>
      <w:i/>
      <w:iCs/>
      <w:color w:val="404040" w:themeColor="text1" w:themeTint="B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E7F4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E7F41"/>
    <w:rPr>
      <w:rFonts w:ascii="Segoe UI" w:hAnsi="Segoe UI" w:cs="Segoe UI"/>
      <w:sz w:val="18"/>
      <w:szCs w:val="18"/>
    </w:rPr>
  </w:style>
  <w:style w:type="paragraph" w:customStyle="1" w:styleId="Tabelle">
    <w:name w:val="Tabelle"/>
    <w:basedOn w:val="Standard"/>
    <w:link w:val="TabelleZchn"/>
    <w:qFormat/>
    <w:rsid w:val="007B0877"/>
    <w:rPr>
      <w:lang w:val="en-US"/>
    </w:rPr>
  </w:style>
  <w:style w:type="character" w:customStyle="1" w:styleId="TabelleZchn">
    <w:name w:val="Tabelle Zchn"/>
    <w:basedOn w:val="Absatz-Standardschriftart"/>
    <w:link w:val="Tabelle"/>
    <w:rsid w:val="007B0877"/>
    <w:rPr>
      <w:rFonts w:ascii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lser\Documents\Benutzerdefinierte%20Office-Vorlagen\Normal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F9E73-36EF-425B-B773-A364E2E63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Filser</dc:creator>
  <cp:keywords/>
  <dc:description/>
  <cp:lastModifiedBy>Andreas  Filser</cp:lastModifiedBy>
  <cp:revision>3</cp:revision>
  <cp:lastPrinted>2021-02-19T12:44:00Z</cp:lastPrinted>
  <dcterms:created xsi:type="dcterms:W3CDTF">2023-01-11T15:45:00Z</dcterms:created>
  <dcterms:modified xsi:type="dcterms:W3CDTF">2023-01-11T15:49:00Z</dcterms:modified>
</cp:coreProperties>
</file>